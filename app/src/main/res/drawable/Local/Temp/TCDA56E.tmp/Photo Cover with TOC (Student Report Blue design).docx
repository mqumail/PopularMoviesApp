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Report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Photo Cover with TOC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Page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proofErr w:type="spellStart"/>
            <w:r>
              <w:t>Loc</w:t>
            </w:r>
            <w:proofErr w:type="spellEnd"/>
            <w:r>
              <w:t xml:space="preserve">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NoSpacing"/>
        <w:rPr>
          <w:color w:val="595959" w:themeColor="text1" w:themeTint="A6"/>
        </w:rPr>
        <w:sectPr>
          <w:footerReference w:type="default" r:id="rId9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margin">
                  <wp:posOffset>134007</wp:posOffset>
                </wp:positionH>
                <wp:positionV relativeFrom="margin">
                  <wp:posOffset>7778706</wp:posOffset>
                </wp:positionV>
                <wp:extent cx="5218386" cy="268014"/>
                <wp:effectExtent l="0" t="0" r="762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386" cy="268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ContactInfo"/>
                            </w:pPr>
                            <w:sdt>
                              <w:sdtPr>
                                <w:alias w:val="Name"/>
                                <w:tag w:val=""/>
                                <w:id w:val="-568267737"/>
                                <w:placeholder>
                                  <w:docPart w:val="197D9B78DC5B40ACBB4B7297A68BFC1A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t>[Name]</w:t>
                                </w:r>
                              </w:sdtContent>
                            </w:sdt>
                            <w:r>
                              <w:t xml:space="preserve"> | </w:t>
                            </w:r>
                            <w:sdt>
                              <w:sdtPr>
                                <w:alias w:val="Course Title"/>
                                <w:tag w:val=""/>
                                <w:id w:val="77569567"/>
                                <w:placeholder>
                                  <w:docPart w:val="2DBF423C3D3A4F9EB900E6FAA70D1E18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Content>
                                <w:r>
                                  <w:t>[Course Title]</w:t>
                                </w:r>
                              </w:sdtContent>
                            </w:sdt>
                            <w:r>
                              <w:t xml:space="preserve"> | </w:t>
                            </w:r>
                            <w:sdt>
                              <w:sdtPr>
                                <w:alias w:val="Date"/>
                                <w:tag w:val=""/>
                                <w:id w:val="1969856001"/>
                                <w:placeholder>
                                  <w:docPart w:val="E3931664014340FBB463E7571FB891D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[Date]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0.55pt;margin-top:612.5pt;width:410.9pt;height:21.1pt;z-index:251660288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" o:allowoverlap="f" filled="f" stroked="f" strokeweight=".5pt">
                <v:textbox style="mso-fit-shape-to-text:t" inset="0,,0">
                  <w:txbxContent>
                    <w:p>
                      <w:pPr>
                        <w:pStyle w:val="ContactInfo"/>
                      </w:pPr>
                      <w:sdt>
                        <w:sdtPr>
                          <w:alias w:val="Name"/>
                          <w:tag w:val=""/>
                          <w:id w:val="-568267737"/>
                          <w:placeholder>
                            <w:docPart w:val="197D9B78DC5B40ACBB4B7297A68BFC1A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t>[Name]</w:t>
                          </w:r>
                        </w:sdtContent>
                      </w:sdt>
                      <w:r>
                        <w:t xml:space="preserve"> | </w:t>
                      </w:r>
                      <w:sdt>
                        <w:sdtPr>
                          <w:alias w:val="Course Title"/>
                          <w:tag w:val=""/>
                          <w:id w:val="77569567"/>
                          <w:placeholder>
                            <w:docPart w:val="2DBF423C3D3A4F9EB900E6FAA70D1E18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<w:text/>
                        </w:sdtPr>
                        <w:sdtContent>
                          <w:r>
                            <w:t>[Course Title]</w:t>
                          </w:r>
                        </w:sdtContent>
                      </w:sdt>
                      <w:r>
                        <w:t xml:space="preserve"> | </w:t>
                      </w:r>
                      <w:sdt>
                        <w:sdtPr>
                          <w:alias w:val="Date"/>
                          <w:tag w:val=""/>
                          <w:id w:val="1969856001"/>
                          <w:placeholder>
                            <w:docPart w:val="E3931664014340FBB463E7571FB891D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[Date]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margin">
                  <wp:posOffset>134007</wp:posOffset>
                </wp:positionH>
                <wp:positionV relativeFrom="margin">
                  <wp:posOffset>6028734</wp:posOffset>
                </wp:positionV>
                <wp:extent cx="5218386" cy="1340069"/>
                <wp:effectExtent l="0" t="0" r="7620" b="508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386" cy="13400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tle"/>
                              <w:tag w:val=""/>
                              <w:id w:val="-343779172"/>
                              <w:placeholder>
                                <w:docPart w:val="5501A2FBBD9A499887BEDF9DD313023F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pStyle w:val="Title"/>
                                </w:pPr>
                                <w:r>
                                  <w:t>[Report Title]</w:t>
                                </w:r>
                              </w:p>
                            </w:sdtContent>
                          </w:sdt>
                          <w:p>
                            <w:pPr>
                              <w:pStyle w:val="Subtitle"/>
                            </w:pPr>
                            <w:sdt>
                              <w:sdtPr>
                                <w:alias w:val="Subtitle"/>
                                <w:tag w:val=""/>
                                <w:id w:val="-1615894456"/>
                                <w:placeholder>
                                  <w:docPart w:val="F855D90E1D5C49EF9C7D4512101E4C2D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t>[Report Subtitle]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95000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10.55pt;margin-top:474.7pt;width:410.9pt;height:105.5pt;z-index:251661312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" o:allowoverlap="f" filled="f" stroked="f" strokeweight=".5pt">
                <v:textbox style="mso-fit-shape-to-text:t" inset="0,0,0,0">
                  <w:txbxContent>
                    <w:sdt>
                      <w:sdtPr>
                        <w:alias w:val="Title"/>
                        <w:tag w:val=""/>
                        <w:id w:val="-343779172"/>
                        <w:placeholder>
                          <w:docPart w:val="5501A2FBBD9A499887BEDF9DD313023F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>
                          <w:pPr>
                            <w:pStyle w:val="Title"/>
                          </w:pPr>
                          <w:r>
                            <w:t>[Report Title]</w:t>
                          </w:r>
                        </w:p>
                      </w:sdtContent>
                    </w:sdt>
                    <w:p>
                      <w:pPr>
                        <w:pStyle w:val="Subtitle"/>
                      </w:pPr>
                      <w:sdt>
                        <w:sdtPr>
                          <w:alias w:val="Subtitle"/>
                          <w:tag w:val=""/>
                          <w:id w:val="-1615894456"/>
                          <w:placeholder>
                            <w:docPart w:val="F855D90E1D5C49EF9C7D4512101E4C2D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[Report Subtitle]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margin">
              <wp:posOffset>922283</wp:posOffset>
            </wp:positionH>
            <wp:positionV relativeFrom="margin">
              <wp:posOffset>258554</wp:posOffset>
            </wp:positionV>
            <wp:extent cx="3657600" cy="5486400"/>
            <wp:effectExtent l="266700" t="266700" r="266700" b="285750"/>
            <wp:wrapSquare wrapText="bothSides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54000" cap="rnd">
                      <a:solidFill>
                        <a:srgbClr val="FFFFFF"/>
                      </a:solidFill>
                    </a:ln>
                    <a:effectLst>
                      <a:outerShdw blurRad="152400" algn="tl" rotWithShape="0">
                        <a:srgbClr val="000000">
                          <a:alpha val="2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6350" h="635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TOCHeading"/>
      </w:pPr>
      <w:r>
        <w:lastRenderedPageBreak/>
        <w:t>Table of Contents</w:t>
      </w:r>
    </w:p>
    <w:p>
      <w:pPr>
        <w:pStyle w:val="TOC1"/>
        <w:tabs>
          <w:tab w:val="right" w:leader="dot" w:pos="8630"/>
        </w:tabs>
        <w:rPr>
          <w:noProof/>
        </w:rPr>
      </w:pPr>
      <w:r>
        <w:rPr>
          <w:rFonts w:eastAsiaTheme="minorHAnsi"/>
          <w:color w:val="595959" w:themeColor="text1" w:themeTint="A6"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eastAsiaTheme="minorHAnsi"/>
          <w:color w:val="595959" w:themeColor="text1" w:themeTint="A6"/>
          <w:sz w:val="20"/>
          <w:szCs w:val="20"/>
        </w:rPr>
        <w:fldChar w:fldCharType="separate"/>
      </w:r>
      <w:hyperlink w:anchor="_Toc318656694" w:history="1">
        <w:r>
          <w:rPr>
            <w:rStyle w:val="Hyperlink"/>
            <w:noProof/>
          </w:rPr>
          <w:t>Get Started Right Away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8630"/>
        </w:tabs>
        <w:rPr>
          <w:noProof/>
        </w:rPr>
      </w:pPr>
      <w:hyperlink w:anchor="_Toc318656695" w:history="1">
        <w:r>
          <w:rPr>
            <w:rStyle w:val="Hyperlink"/>
            <w:noProof/>
          </w:rPr>
          <w:t>Make It Gorgeous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8630"/>
        </w:tabs>
        <w:rPr>
          <w:noProof/>
        </w:rPr>
      </w:pPr>
      <w:hyperlink w:anchor="_Toc318656696" w:history="1">
        <w:r>
          <w:rPr>
            <w:rStyle w:val="Hyperlink"/>
            <w:noProof/>
          </w:rPr>
          <w:t>Give It That Finishing Touch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8630"/>
        </w:tabs>
        <w:rPr>
          <w:noProof/>
        </w:rPr>
      </w:pPr>
      <w:hyperlink w:anchor="_Toc318656697" w:history="1">
        <w:r>
          <w:rPr>
            <w:rStyle w:val="Hyperlink"/>
            <w:noProof/>
          </w:rPr>
          <w:t>Add a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right" w:leader="dot" w:pos="8630"/>
        </w:tabs>
        <w:rPr>
          <w:noProof/>
        </w:rPr>
      </w:pPr>
      <w:hyperlink w:anchor="_Toc318656698" w:history="1">
        <w:r>
          <w:rPr>
            <w:rStyle w:val="Hyperlink"/>
            <w:noProof/>
          </w:rPr>
          <w:t>Add a 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_Toc318656698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>
      <w:r>
        <w:rPr>
          <w:b/>
          <w:bCs/>
          <w:noProof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C566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DACBD356-D330-4001-9E44-14620C03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9" w:unhideWhenUsed="0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customStyle="1" w:styleId="ContactInfo">
    <w:name w:val="Contact Info"/>
    <w:basedOn w:val="Normal"/>
    <w:uiPriority w:val="99"/>
    <w:qFormat/>
    <w:pPr>
      <w:spacing w:after="0" w:line="264" w:lineRule="auto"/>
      <w:jc w:val="center"/>
    </w:pPr>
    <w:rPr>
      <w:rFonts w:eastAsiaTheme="minorHAnsi"/>
      <w:color w:val="595959" w:themeColor="text1" w:themeTint="A6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1.jpeg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BF423C3D3A4F9EB900E6FAA70D1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7CA6-D342-4D98-BC58-FEDFF22C4E01}"/>
      </w:docPartPr>
      <w:docPartBody>
        <w:p>
          <w:r>
            <w:t>[Course Title]</w:t>
          </w:r>
        </w:p>
      </w:docPartBody>
    </w:docPart>
    <w:docPart>
      <w:docPartPr>
        <w:name w:val="E3931664014340FBB463E7571FB89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5B32A-4FA8-49A9-91F1-4B56EA19CEBC}"/>
      </w:docPartPr>
      <w:docPartBody>
        <w:p>
          <w:r>
            <w:t>[Date]</w:t>
          </w:r>
        </w:p>
      </w:docPartBody>
    </w:docPart>
    <w:docPart>
      <w:docPartPr>
        <w:name w:val="197D9B78DC5B40ACBB4B7297A68BF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E373-C836-4587-B973-FE38F7340A86}"/>
      </w:docPartPr>
      <w:docPartBody>
        <w:p>
          <w: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C9FF188E6ED460486E8FFD69774EE2D">
    <w:name w:val="AC9FF188E6ED460486E8FFD69774EE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C9FF188E6ED460486E8FFD69774EE2D">
    <w:name w:val="AC9FF188E6ED460486E8FFD69774E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015AF817-084A-467B-99E8-592FE071D226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1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Photo Cover with TOC (Student Report blue design)</dc:title>
  <dc:subject/>
  <keywords/>
  <dc:description/>
  <dc:creator/>
  <dcterms:modified xsi:type="dcterms:W3CDTF">2012-03-05T20:45:00.0000000Z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TC028352699991</vt:lpwstr>
  </property>
</Properties>
</file>