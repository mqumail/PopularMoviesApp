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Text Cover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proofErr w:type="spellStart"/>
            <w:r>
              <w:t>Loc</w:t>
            </w:r>
            <w:proofErr w:type="spellEnd"/>
            <w:r>
              <w:t xml:space="preserve">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114800" cy="7506970"/>
                <wp:effectExtent l="0" t="0" r="1143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50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 w:val="0"/>
                                <w:color w:val="404040" w:themeColor="text1" w:themeTint="BF"/>
                                <w:sz w:val="144"/>
                              </w:rPr>
                              <w:alias w:val="Title"/>
                              <w:tag w:val=""/>
                              <w:id w:val="1249763762"/>
                              <w:placeholder>
                                <w:docPart w:val="E179A2731C7948C9B731FFEF802EE5A9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>
                                <w:pPr>
                                  <w:pStyle w:val="Title"/>
                                  <w:spacing w:before="0" w:line="204" w:lineRule="auto"/>
                                  <w:rPr>
                                    <w:caps w:val="0"/>
                                    <w:color w:val="404040" w:themeColor="text1" w:themeTint="BF"/>
                                    <w:sz w:val="14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44"/>
                                  </w:rPr>
                                  <w:t>[Report Title]</w:t>
                                </w:r>
                              </w:p>
                            </w:sdtContent>
                          </w:sdt>
                          <w:p>
                            <w:pPr>
                              <w:pStyle w:val="Subtitle"/>
                              <w:rPr>
                                <w:color w:val="5B5B5B" w:themeColor="accent1" w:themeShade="BF"/>
                                <w:sz w:val="56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color w:val="5B5B5B" w:themeColor="accent1" w:themeShade="BF"/>
                                  <w:sz w:val="56"/>
                                  <w:szCs w:val="60"/>
                                </w:rPr>
                                <w:alias w:val="Subtitle"/>
                                <w:tag w:val=""/>
                                <w:id w:val="-768853654"/>
                                <w:placeholder>
                                  <w:docPart w:val="6F4DDC81017C48588E3B2BF96011260C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5B5B" w:themeColor="accent1" w:themeShade="BF"/>
                                    <w:sz w:val="56"/>
                                    <w:szCs w:val="60"/>
                                  </w:rPr>
                                  <w:t>[Report Subtitle]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actInfo"/>
                              <w:spacing w:after="40"/>
                              <w:jc w:val="left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Name"/>
                                <w:tag w:val=""/>
                                <w:id w:val="-373224702"/>
                                <w:placeholder>
                                  <w:docPart w:val="D5A8ED6D48094273BEEA478BFE9590F8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</w:rPr>
                                  <w:t>[Name]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</w:rPr>
                              <w:alias w:val="Course Title"/>
                              <w:tag w:val=""/>
                              <w:id w:val="-1711793350"/>
                              <w:placeholder>
                                <w:docPart w:val="A15457AAEF0B4E27AB0649F00D6C437E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[Course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</w:rPr>
                              <w:alias w:val="Date"/>
                              <w:tag w:val=""/>
                              <w:id w:val="-1004662380"/>
                              <w:placeholder>
                                <w:docPart w:val="05B40AB78D15484EBEC8175C21AA7241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0;width:324pt;height:591.1pt;z-index:251659264;visibility:visible;mso-wrap-style:square;mso-width-percent:800;mso-height-percent:900;mso-wrap-distance-left:9pt;mso-wrap-distance-top:0;mso-wrap-distance-right:9pt;mso-wrap-distance-bottom:0;mso-position-horizontal:left;mso-position-horizontal-relative:margin;mso-position-vertical:bottom;mso-position-vertical-relative:margin;mso-width-percent:800;mso-height-percent:9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" o:allowoverlap="f" filled="f" stroked="f" strokeweight=".5pt">
                <v:textbox inset="0,0,0,0">
                  <w:txbxContent>
                    <w:sdt>
                      <w:sdtPr>
                        <w:rPr>
                          <w:caps w:val="0"/>
                          <w:color w:val="404040" w:themeColor="text1" w:themeTint="BF"/>
                          <w:sz w:val="144"/>
                        </w:rPr>
                        <w:alias w:val="Title"/>
                        <w:tag w:val=""/>
                        <w:id w:val="1249763762"/>
                        <w:placeholder>
                          <w:docPart w:val="E179A2731C7948C9B731FFEF802EE5A9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p>
                          <w:pPr>
                            <w:pStyle w:val="Title"/>
                            <w:spacing w:before="0" w:line="204" w:lineRule="auto"/>
                            <w:rPr>
                              <w:caps w:val="0"/>
                              <w:color w:val="404040" w:themeColor="text1" w:themeTint="BF"/>
                              <w:sz w:val="14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44"/>
                            </w:rPr>
                            <w:t>[Report Title]</w:t>
                          </w:r>
                        </w:p>
                      </w:sdtContent>
                    </w:sdt>
                    <w:p>
                      <w:pPr>
                        <w:pStyle w:val="Subtitle"/>
                        <w:rPr>
                          <w:color w:val="5B5B5B" w:themeColor="accent1" w:themeShade="BF"/>
                          <w:sz w:val="56"/>
                          <w:szCs w:val="60"/>
                        </w:rPr>
                      </w:pPr>
                      <w:sdt>
                        <w:sdtPr>
                          <w:rPr>
                            <w:color w:val="5B5B5B" w:themeColor="accent1" w:themeShade="BF"/>
                            <w:sz w:val="56"/>
                            <w:szCs w:val="60"/>
                          </w:rPr>
                          <w:alias w:val="Subtitle"/>
                          <w:tag w:val=""/>
                          <w:id w:val="-768853654"/>
                          <w:placeholder>
                            <w:docPart w:val="6F4DDC81017C48588E3B2BF96011260C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5B5B" w:themeColor="accent1" w:themeShade="BF"/>
                              <w:sz w:val="56"/>
                              <w:szCs w:val="60"/>
                            </w:rPr>
                            <w:t>[Report Subtitle]</w:t>
                          </w:r>
                        </w:sdtContent>
                      </w:sdt>
                    </w:p>
                    <w:p>
                      <w:pPr>
                        <w:pStyle w:val="ContactInfo"/>
                        <w:spacing w:after="40"/>
                        <w:jc w:val="left"/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Name"/>
                          <w:tag w:val=""/>
                          <w:id w:val="-373224702"/>
                          <w:placeholder>
                            <w:docPart w:val="D5A8ED6D48094273BEEA478BFE9590F8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24"/>
                            </w:rPr>
                            <w:t>[Name]</w:t>
                          </w:r>
                        </w:sdtContent>
                      </w:sdt>
                    </w:p>
                    <w:sdt>
                      <w:sdtPr>
                        <w:rPr>
                          <w:sz w:val="24"/>
                        </w:rPr>
                        <w:alias w:val="Course Title"/>
                        <w:tag w:val=""/>
                        <w:id w:val="-1711793350"/>
                        <w:placeholder>
                          <w:docPart w:val="A15457AAEF0B4E27AB0649F00D6C437E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[Course Title]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</w:rPr>
                        <w:alias w:val="Date"/>
                        <w:tag w:val=""/>
                        <w:id w:val="-1004662380"/>
                        <w:placeholder>
                          <w:docPart w:val="05B40AB78D15484EBEC8175C21AA7241"/>
                        </w:placeholder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[Date]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3DC57798-5709-46B2-A42E-ADF6F39D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79A2731C7948C9B731FFEF802E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844D1-B831-4E87-B86C-9EC59DE1F6FA}"/>
      </w:docPartPr>
      <w:docPartBody>
        <w:p>
          <w:pPr>
            <w:pStyle w:val="E179A2731C7948C9B731FFEF802EE5A91"/>
          </w:pPr>
          <w:r>
            <w:rPr>
              <w:color w:val="404040" w:themeColor="text1" w:themeTint="BF"/>
              <w:sz w:val="144"/>
            </w:rPr>
            <w:t>[Report Title]</w:t>
          </w:r>
        </w:p>
      </w:docPartBody>
    </w:docPart>
    <w:docPart>
      <w:docPartPr>
        <w:name w:val="6F4DDC81017C48588E3B2BF96011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6B0A2-6B58-49E7-85A7-708716ED5835}"/>
      </w:docPartPr>
      <w:docPartBody>
        <w:p>
          <w:pPr>
            <w:pStyle w:val="6F4DDC81017C48588E3B2BF96011260C1"/>
          </w:pPr>
          <w:r>
            <w:rPr>
              <w:color w:val="2E74B5" w:themeColor="accent1" w:themeShade="BF"/>
              <w:sz w:val="56"/>
              <w:szCs w:val="60"/>
            </w:rPr>
            <w:t>[Report Subtitle]</w:t>
          </w:r>
        </w:p>
      </w:docPartBody>
    </w:docPart>
    <w:docPart>
      <w:docPartPr>
        <w:name w:val="A15457AAEF0B4E27AB0649F00D6C4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9224-7C02-49DA-BD1D-6888D9161C8A}"/>
      </w:docPartPr>
      <w:docPartBody>
        <w:p>
          <w:pPr>
            <w:pStyle w:val="A15457AAEF0B4E27AB0649F00D6C437E1"/>
          </w:pPr>
          <w:r>
            <w:rPr>
              <w:sz w:val="24"/>
            </w:rPr>
            <w:t>[Course Title]</w:t>
          </w:r>
        </w:p>
      </w:docPartBody>
    </w:docPart>
    <w:docPart>
      <w:docPartPr>
        <w:name w:val="05B40AB78D15484EBEC8175C21AA7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6EF53-B929-4A3B-832F-8DFFEF044A84}"/>
      </w:docPartPr>
      <w:docPartBody>
        <w:p>
          <w:pPr>
            <w:pStyle w:val="05B40AB78D15484EBEC8175C21AA72411"/>
          </w:pPr>
          <w:r>
            <w:rPr>
              <w:sz w:val="24"/>
            </w:rPr>
            <w:t>[Date]</w:t>
          </w:r>
        </w:p>
      </w:docPartBody>
    </w:docPart>
    <w:docPart>
      <w:docPartPr>
        <w:name w:val="D5A8ED6D48094273BEEA478BFE959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59B9-DC0B-4A92-85C5-4E6CD0F79FFA}"/>
      </w:docPartPr>
      <w:docPartBody>
        <w:p>
          <w:pPr>
            <w:pStyle w:val="D5A8ED6D48094273BEEA478BFE9590F8"/>
          </w:pPr>
          <w:r>
            <w:rPr>
              <w:sz w:val="24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083BAE0AF8D74A878C0C109A3EF84C6C">
    <w:name w:val="083BAE0AF8D74A878C0C109A3EF84C6C"/>
  </w:style>
  <w:style w:type="paragraph" w:customStyle="1" w:styleId="E179A2731C7948C9B731FFEF802EE5A9">
    <w:name w:val="E179A2731C7948C9B731FFEF802EE5A9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6F4DDC81017C48588E3B2BF96011260C">
    <w:name w:val="6F4DDC81017C48588E3B2BF96011260C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A15457AAEF0B4E27AB0649F00D6C437E">
    <w:name w:val="A15457AAEF0B4E27AB0649F00D6C437E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5B40AB78D15484EBEC8175C21AA7241">
    <w:name w:val="05B40AB78D15484EBEC8175C21AA724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179A2731C7948C9B731FFEF802EE5A91">
    <w:name w:val="E179A2731C7948C9B731FFEF802EE5A9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6F4DDC81017C48588E3B2BF96011260C1">
    <w:name w:val="6F4DDC81017C48588E3B2BF96011260C1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D5A8ED6D48094273BEEA478BFE9590F8">
    <w:name w:val="D5A8ED6D48094273BEEA478BFE9590F8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15457AAEF0B4E27AB0649F00D6C437E1">
    <w:name w:val="A15457AAEF0B4E27AB0649F00D6C437E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5B40AB78D15484EBEC8175C21AA72411">
    <w:name w:val="05B40AB78D15484EBEC8175C21AA7241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083BAE0AF8D74A878C0C109A3EF84C6C">
    <w:name w:val="083BAE0AF8D74A878C0C109A3EF84C6C"/>
  </w:style>
  <w:style w:type="paragraph" w:customStyle="1" w:styleId="E179A2731C7948C9B731FFEF802EE5A9">
    <w:name w:val="E179A2731C7948C9B731FFEF802EE5A9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6F4DDC81017C48588E3B2BF96011260C">
    <w:name w:val="6F4DDC81017C48588E3B2BF96011260C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A15457AAEF0B4E27AB0649F00D6C437E">
    <w:name w:val="A15457AAEF0B4E27AB0649F00D6C437E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5B40AB78D15484EBEC8175C21AA7241">
    <w:name w:val="05B40AB78D15484EBEC8175C21AA724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179A2731C7948C9B731FFEF802EE5A91">
    <w:name w:val="E179A2731C7948C9B731FFEF802EE5A9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6F4DDC81017C48588E3B2BF96011260C1">
    <w:name w:val="6F4DDC81017C48588E3B2BF96011260C1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D5A8ED6D48094273BEEA478BFE9590F8">
    <w:name w:val="D5A8ED6D48094273BEEA478BFE9590F8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15457AAEF0B4E27AB0649F00D6C437E1">
    <w:name w:val="A15457AAEF0B4E27AB0649F00D6C437E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5B40AB78D15484EBEC8175C21AA72411">
    <w:name w:val="05B40AB78D15484EBEC8175C21AA7241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DAF411DC-C1B7-4B07-B135-E6CA78C254A2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Text Cover (Student Report Blue design)</dc:title>
  <dc:subject/>
  <keywords/>
  <dc:description/>
  <dc:creator/>
  <dcterms:modified xsi:type="dcterms:W3CDTF">2012-03-05T20:48:00.0000000Z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TC028352329991</vt:lpwstr>
  </property>
</Properties>
</file>